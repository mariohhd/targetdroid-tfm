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EC" w:rsidRPr="000E72EE" w:rsidRDefault="00DC3568">
      <w:pPr>
        <w:pStyle w:val="Puesto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Targetdroid</w:t>
      </w:r>
    </w:p>
    <w:p w:rsidR="003C69EC" w:rsidRPr="000E72EE" w:rsidRDefault="00DC3568">
      <w:pPr>
        <w:pStyle w:val="Ttulo1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Introducción</w:t>
      </w:r>
    </w:p>
    <w:p w:rsidR="003C69EC" w:rsidRDefault="00DC3568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En este documento se presentan los detalles técnicos realiados en la implementación en el sistema de generación de escenarios y eventos utilizando como base la herramienta Targetdroid.</w:t>
      </w:r>
    </w:p>
    <w:p w:rsidR="00DC3568" w:rsidRDefault="00DC3568">
      <w:pPr>
        <w:rPr>
          <w:rFonts w:ascii="Calibri" w:hAnsi="Calibri"/>
          <w:noProof/>
          <w:lang w:val="es-ES"/>
        </w:rPr>
      </w:pPr>
    </w:p>
    <w:p w:rsidR="00DC3568" w:rsidRDefault="00DC3568">
      <w:pPr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s-ES"/>
        </w:rPr>
      </w:pPr>
      <w:r>
        <w:rPr>
          <w:noProof/>
          <w:lang w:val="es-ES"/>
        </w:rPr>
        <w:br w:type="page"/>
      </w:r>
    </w:p>
    <w:p w:rsidR="00DC3568" w:rsidRDefault="0032377C" w:rsidP="00DC3568">
      <w:pPr>
        <w:pStyle w:val="Ttulo1"/>
        <w:rPr>
          <w:noProof/>
          <w:lang w:val="es-ES"/>
        </w:rPr>
      </w:pPr>
      <w:r>
        <w:rPr>
          <w:noProof/>
          <w:lang w:val="es-ES"/>
        </w:rPr>
        <w:lastRenderedPageBreak/>
        <w:t>Elementos</w:t>
      </w:r>
    </w:p>
    <w:p w:rsidR="00DC3568" w:rsidRDefault="00DC3568" w:rsidP="00DC3568">
      <w:pPr>
        <w:rPr>
          <w:lang w:val="es-ES"/>
        </w:rPr>
      </w:pPr>
    </w:p>
    <w:p w:rsidR="00DC3568" w:rsidRDefault="00DC3568" w:rsidP="00DC3568">
      <w:pPr>
        <w:rPr>
          <w:lang w:val="es-ES"/>
        </w:rPr>
      </w:pPr>
      <w:r>
        <w:rPr>
          <w:lang w:val="es-ES"/>
        </w:rPr>
        <w:t>Se han definido los siguientes elementos:</w:t>
      </w:r>
    </w:p>
    <w:p w:rsidR="00DC3568" w:rsidRDefault="00DC3568" w:rsidP="00DC356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Escenario: se trata de un conjunto de elementos de configuración y de eventos que desencadenan una ejecución con una serie de resultados. Cada escenario presenta una ejecución definida distinta en cada momento.</w:t>
      </w:r>
    </w:p>
    <w:p w:rsidR="00DC3568" w:rsidRDefault="00DC3568" w:rsidP="00DC356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Momento: es cada una de las ejecuciones definidas en cada instante del escenario. Cada momento está definida por una serie de acciones y eventos, que varían su naturalidad dependiendo del instante en el que son realizadas. Se definen tres tipos distintos de momentos:</w:t>
      </w:r>
    </w:p>
    <w:p w:rsidR="00DC3568" w:rsidRDefault="00127C87" w:rsidP="00DC3568">
      <w:pPr>
        <w:pStyle w:val="Prrafodelista"/>
        <w:numPr>
          <w:ilvl w:val="1"/>
          <w:numId w:val="14"/>
        </w:numPr>
        <w:rPr>
          <w:lang w:val="es-ES"/>
        </w:rPr>
      </w:pPr>
      <w:r>
        <w:rPr>
          <w:lang w:val="es-ES"/>
        </w:rPr>
        <w:t xml:space="preserve">Momento de configuración del entorno </w:t>
      </w:r>
      <w:r w:rsidR="00DC3568">
        <w:rPr>
          <w:lang w:val="es-ES"/>
        </w:rPr>
        <w:t>(t=-1): engloba todos los elementos de configuración posibles del emulador en el que se va a realizar el análisis (IP, DNS, IMEI</w:t>
      </w:r>
      <w:proofErr w:type="gramStart"/>
      <w:r w:rsidR="00DC3568">
        <w:rPr>
          <w:lang w:val="es-ES"/>
        </w:rPr>
        <w:t>, …</w:t>
      </w:r>
      <w:proofErr w:type="gramEnd"/>
      <w:r w:rsidR="00DC3568">
        <w:rPr>
          <w:lang w:val="es-ES"/>
        </w:rPr>
        <w:t>).</w:t>
      </w:r>
    </w:p>
    <w:p w:rsidR="00DC3568" w:rsidRDefault="00DC3568" w:rsidP="00DC3568">
      <w:pPr>
        <w:pStyle w:val="Prrafodelista"/>
        <w:numPr>
          <w:ilvl w:val="1"/>
          <w:numId w:val="14"/>
        </w:numPr>
        <w:rPr>
          <w:lang w:val="es-ES"/>
        </w:rPr>
      </w:pPr>
      <w:r>
        <w:rPr>
          <w:lang w:val="es-ES"/>
        </w:rPr>
        <w:t>Momento</w:t>
      </w:r>
      <w:r w:rsidR="00127C87">
        <w:rPr>
          <w:lang w:val="es-ES"/>
        </w:rPr>
        <w:t xml:space="preserve"> de configuración inicial del contexto (t = 0): </w:t>
      </w:r>
      <w:r w:rsidR="0032377C">
        <w:rPr>
          <w:lang w:val="es-ES"/>
        </w:rPr>
        <w:t xml:space="preserve">en este momento e define un estado inicial del sistema Android, antes de realizar la ejecución de distintos elementos. Es decir, se realiza una configuración a nivel del sistema operativo (instalación de </w:t>
      </w:r>
      <w:proofErr w:type="spellStart"/>
      <w:r w:rsidR="0032377C">
        <w:rPr>
          <w:lang w:val="es-ES"/>
        </w:rPr>
        <w:t>apks</w:t>
      </w:r>
      <w:proofErr w:type="spellEnd"/>
      <w:r w:rsidR="0032377C">
        <w:rPr>
          <w:lang w:val="es-ES"/>
        </w:rPr>
        <w:t>, definir estatus de batería, niveles de carga, sensores activados/desactivados</w:t>
      </w:r>
      <w:proofErr w:type="gramStart"/>
      <w:r w:rsidR="0032377C">
        <w:rPr>
          <w:lang w:val="es-ES"/>
        </w:rPr>
        <w:t>, …</w:t>
      </w:r>
      <w:proofErr w:type="gramEnd"/>
      <w:r w:rsidR="0032377C">
        <w:rPr>
          <w:lang w:val="es-ES"/>
        </w:rPr>
        <w:t>).</w:t>
      </w:r>
    </w:p>
    <w:p w:rsidR="0032377C" w:rsidRDefault="0032377C" w:rsidP="00DC3568">
      <w:pPr>
        <w:pStyle w:val="Prrafodelista"/>
        <w:numPr>
          <w:ilvl w:val="1"/>
          <w:numId w:val="14"/>
        </w:numPr>
        <w:rPr>
          <w:lang w:val="es-ES"/>
        </w:rPr>
      </w:pPr>
      <w:r>
        <w:rPr>
          <w:lang w:val="es-ES"/>
        </w:rPr>
        <w:t>Momento de configuración de contexto (t &gt;0): son los sucesivos eventos generados sobre el sistema inicializado anteriormente ejecutados en diferentes momentos consecutivos (realización de llamadas, envío de SMS, geolocalización</w:t>
      </w:r>
      <w:proofErr w:type="gramStart"/>
      <w:r>
        <w:rPr>
          <w:lang w:val="es-ES"/>
        </w:rPr>
        <w:t>, …</w:t>
      </w:r>
      <w:proofErr w:type="gramEnd"/>
      <w:r>
        <w:rPr>
          <w:lang w:val="es-ES"/>
        </w:rPr>
        <w:t>).</w:t>
      </w:r>
    </w:p>
    <w:p w:rsidR="0032377C" w:rsidRDefault="0032377C" w:rsidP="0032377C">
      <w:pPr>
        <w:pStyle w:val="Ttulo1"/>
        <w:rPr>
          <w:lang w:val="es-ES"/>
        </w:rPr>
      </w:pPr>
      <w:r>
        <w:rPr>
          <w:lang w:val="es-ES"/>
        </w:rPr>
        <w:t>Eventos de configuración del entorno</w:t>
      </w:r>
    </w:p>
    <w:p w:rsidR="00ED229A" w:rsidRDefault="00ED229A" w:rsidP="00ED229A">
      <w:pPr>
        <w:rPr>
          <w:lang w:val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35"/>
        <w:gridCol w:w="1699"/>
        <w:gridCol w:w="4316"/>
      </w:tblGrid>
      <w:tr w:rsidR="00830C9F" w:rsidTr="00E3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830C9F" w:rsidP="0032377C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1699" w:type="dxa"/>
          </w:tcPr>
          <w:p w:rsidR="00830C9F" w:rsidRDefault="00830C9F" w:rsidP="00323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4316" w:type="dxa"/>
          </w:tcPr>
          <w:p w:rsidR="00830C9F" w:rsidRDefault="00830C9F" w:rsidP="00323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216B0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216B09" w:rsidRDefault="00216B09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emulator</w:t>
            </w:r>
            <w:proofErr w:type="spellEnd"/>
          </w:p>
        </w:tc>
        <w:tc>
          <w:tcPr>
            <w:tcW w:w="1699" w:type="dxa"/>
          </w:tcPr>
          <w:p w:rsidR="00216B09" w:rsidRDefault="00216B09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216B09" w:rsidRDefault="00216B09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16B0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216B09" w:rsidRDefault="00216B09" w:rsidP="0032377C">
            <w:pPr>
              <w:rPr>
                <w:lang w:val="es-ES"/>
              </w:rPr>
            </w:pPr>
            <w:r>
              <w:rPr>
                <w:lang w:val="es-ES"/>
              </w:rPr>
              <w:t>Emuator.name</w:t>
            </w:r>
          </w:p>
        </w:tc>
        <w:tc>
          <w:tcPr>
            <w:tcW w:w="1699" w:type="dxa"/>
          </w:tcPr>
          <w:p w:rsidR="00216B09" w:rsidRDefault="00216B09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216B09" w:rsidRDefault="00216B09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AVD a crear</w:t>
            </w:r>
          </w:p>
        </w:tc>
      </w:tr>
      <w:tr w:rsidR="00216B0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216B09" w:rsidRDefault="00216B09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Emulator.port</w:t>
            </w:r>
            <w:proofErr w:type="spellEnd"/>
          </w:p>
        </w:tc>
        <w:tc>
          <w:tcPr>
            <w:tcW w:w="1699" w:type="dxa"/>
          </w:tcPr>
          <w:p w:rsidR="00216B09" w:rsidRDefault="00216B09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216B09" w:rsidRDefault="00216B09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Puerto en el que escuchará el AVD</w:t>
            </w:r>
          </w:p>
        </w:tc>
      </w:tr>
      <w:tr w:rsidR="00216B0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216B09" w:rsidRDefault="00216B09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Emulator.sdk_version</w:t>
            </w:r>
            <w:proofErr w:type="spellEnd"/>
          </w:p>
        </w:tc>
        <w:tc>
          <w:tcPr>
            <w:tcW w:w="1699" w:type="dxa"/>
          </w:tcPr>
          <w:p w:rsidR="00216B09" w:rsidRDefault="00216B09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216B09" w:rsidRDefault="00216B09" w:rsidP="00216B0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enum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":[</w:t>
            </w:r>
          </w:p>
          <w:p w:rsidR="00216B09" w:rsidRDefault="00216B09" w:rsidP="00216B0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 xml:space="preserve">"android-8", "android-10", "android-15", "android-16", "android-17", "android-18", "android-19", </w:t>
            </w:r>
            <w:r>
              <w:rPr>
                <w:rFonts w:ascii="Courier New" w:hAnsi="Courier New" w:cs="Courier New"/>
                <w:lang w:val="es-ES"/>
              </w:rPr>
              <w:lastRenderedPageBreak/>
              <w:t>"android-20", "android-21", "android-22", "android-23"]</w:t>
            </w:r>
          </w:p>
          <w:p w:rsidR="00216B09" w:rsidRDefault="00216B09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216B09" w:rsidRDefault="00216B09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Versión del Android SDK utilizado por el emulador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</w:t>
            </w:r>
            <w:proofErr w:type="spellEnd"/>
          </w:p>
        </w:tc>
        <w:tc>
          <w:tcPr>
            <w:tcW w:w="6015" w:type="dxa"/>
            <w:gridSpan w:val="2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30C9F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phone.brand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marca comercial del dispositivo emulado</w:t>
            </w:r>
          </w:p>
        </w:tc>
      </w:tr>
      <w:tr w:rsidR="00830C9F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phone.device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modelo del dispositivo emulado</w:t>
            </w:r>
          </w:p>
        </w:tc>
      </w:tr>
      <w:tr w:rsidR="00830C9F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phone.imei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valor IMEI que tendrá el dispositivo emulado.</w:t>
            </w:r>
          </w:p>
        </w:tc>
      </w:tr>
      <w:tr w:rsidR="00830C9F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Phone.imsi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valor IMSI que tendrá el dispositivo emulado.</w:t>
            </w:r>
          </w:p>
        </w:tc>
      </w:tr>
      <w:tr w:rsidR="00830C9F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Phone.provider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nombre del proveedor de red del emulador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r>
              <w:rPr>
                <w:lang w:val="es-ES"/>
              </w:rPr>
              <w:t>Network</w:t>
            </w:r>
          </w:p>
        </w:tc>
        <w:tc>
          <w:tcPr>
            <w:tcW w:w="6015" w:type="dxa"/>
            <w:gridSpan w:val="2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30C9F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Network.IP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dirección IP del dispositivo emulado</w:t>
            </w:r>
          </w:p>
        </w:tc>
      </w:tr>
      <w:tr w:rsidR="00830C9F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830C9F" w:rsidRDefault="00ED229A" w:rsidP="0032377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Network.DNS</w:t>
            </w:r>
            <w:proofErr w:type="spellEnd"/>
          </w:p>
        </w:tc>
        <w:tc>
          <w:tcPr>
            <w:tcW w:w="1699" w:type="dxa"/>
          </w:tcPr>
          <w:p w:rsidR="00830C9F" w:rsidRDefault="00ED229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830C9F" w:rsidRDefault="00ED229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las direcciones DNS a utilizar por el dispositivo emulado</w:t>
            </w:r>
            <w:r w:rsidR="005F2EEA">
              <w:rPr>
                <w:lang w:val="es-ES"/>
              </w:rPr>
              <w:t xml:space="preserve">. Puede ser una lista de hasta cuatro direcciones IP o </w:t>
            </w:r>
            <w:proofErr w:type="spellStart"/>
            <w:r w:rsidR="005F2EEA">
              <w:rPr>
                <w:lang w:val="es-ES"/>
              </w:rPr>
              <w:t>hostnames</w:t>
            </w:r>
            <w:proofErr w:type="spellEnd"/>
            <w:r w:rsidR="005F2EEA">
              <w:rPr>
                <w:lang w:val="es-ES"/>
              </w:rPr>
              <w:t xml:space="preserve"> separado por comas.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</w:p>
        </w:tc>
        <w:tc>
          <w:tcPr>
            <w:tcW w:w="1699" w:type="dxa"/>
          </w:tcPr>
          <w:p w:rsidR="005F2EEA" w:rsidRDefault="005F2EE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5F2EEA" w:rsidRDefault="005F2EE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cpu_arch</w:t>
            </w:r>
            <w:proofErr w:type="spellEnd"/>
          </w:p>
        </w:tc>
        <w:tc>
          <w:tcPr>
            <w:tcW w:w="1699" w:type="dxa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tipo de la arquitectura de la CPU del emulador.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cpu_model</w:t>
            </w:r>
            <w:proofErr w:type="spellEnd"/>
          </w:p>
        </w:tc>
        <w:tc>
          <w:tcPr>
            <w:tcW w:w="1699" w:type="dxa"/>
          </w:tcPr>
          <w:p w:rsidR="005F2EEA" w:rsidRDefault="005F2EE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5F2EEA" w:rsidRDefault="005F2EE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modelo de la CPU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ram_size</w:t>
            </w:r>
            <w:proofErr w:type="spellEnd"/>
          </w:p>
        </w:tc>
        <w:tc>
          <w:tcPr>
            <w:tcW w:w="1699" w:type="dxa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tamaño de la memoria RAM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screen_type</w:t>
            </w:r>
            <w:proofErr w:type="spellEnd"/>
          </w:p>
        </w:tc>
        <w:tc>
          <w:tcPr>
            <w:tcW w:w="1699" w:type="dxa"/>
          </w:tcPr>
          <w:p w:rsidR="00216B09" w:rsidRDefault="00216B09" w:rsidP="0021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216B09" w:rsidRDefault="00216B09" w:rsidP="00216B0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enum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":[</w:t>
            </w:r>
          </w:p>
          <w:p w:rsidR="00216B09" w:rsidRDefault="00216B09" w:rsidP="00216B0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touch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",</w:t>
            </w:r>
          </w:p>
          <w:p w:rsidR="006130C5" w:rsidRPr="00216B09" w:rsidRDefault="00216B09" w:rsidP="00216B0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multi-touch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",</w:t>
            </w:r>
            <w:r>
              <w:rPr>
                <w:rFonts w:ascii="Courier New" w:hAnsi="Courier New" w:cs="Courier New"/>
                <w:lang w:val="es-ES"/>
              </w:rPr>
              <w:t xml:space="preserve"> "</w:t>
            </w:r>
            <w:r>
              <w:rPr>
                <w:rFonts w:ascii="Courier New" w:hAnsi="Courier New" w:cs="Courier New"/>
                <w:lang w:val="es-ES"/>
              </w:rPr>
              <w:t>no-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touch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"]</w:t>
            </w:r>
          </w:p>
        </w:tc>
        <w:tc>
          <w:tcPr>
            <w:tcW w:w="4316" w:type="dxa"/>
          </w:tcPr>
          <w:p w:rsidR="005F2EEA" w:rsidRDefault="005F2EEA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tipo de pantalla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main_keys</w:t>
            </w:r>
            <w:proofErr w:type="spellEnd"/>
          </w:p>
        </w:tc>
        <w:tc>
          <w:tcPr>
            <w:tcW w:w="1699" w:type="dxa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5F2EEA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Activa/desactiva los botones de Volver/Inicio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t xml:space="preserve"> </w:t>
            </w:r>
            <w:proofErr w:type="spellStart"/>
            <w:r w:rsidRPr="005F2EEA">
              <w:rPr>
                <w:lang w:val="es-ES"/>
              </w:rPr>
              <w:t>keyboard</w:t>
            </w:r>
            <w:proofErr w:type="spellEnd"/>
          </w:p>
        </w:tc>
        <w:tc>
          <w:tcPr>
            <w:tcW w:w="1699" w:type="dxa"/>
          </w:tcPr>
          <w:p w:rsidR="005F2EEA" w:rsidRDefault="000C49B9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0C49B9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emulador utiliza</w:t>
            </w:r>
            <w:r w:rsidR="001143AD">
              <w:rPr>
                <w:lang w:val="es-ES"/>
              </w:rPr>
              <w:t xml:space="preserve"> es</w:t>
            </w:r>
            <w:r>
              <w:rPr>
                <w:lang w:val="es-ES"/>
              </w:rPr>
              <w:t xml:space="preserve"> un teclado QWERTY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 w:rsidR="000C49B9">
              <w:rPr>
                <w:lang w:val="es-ES"/>
              </w:rPr>
              <w:t>.</w:t>
            </w:r>
            <w:r w:rsidR="000C49B9" w:rsidRPr="000C49B9">
              <w:rPr>
                <w:lang w:val="es-ES"/>
              </w:rPr>
              <w:t>keyboard_lid</w:t>
            </w:r>
            <w:proofErr w:type="spellEnd"/>
          </w:p>
        </w:tc>
        <w:tc>
          <w:tcPr>
            <w:tcW w:w="1699" w:type="dxa"/>
          </w:tcPr>
          <w:p w:rsidR="005F2EEA" w:rsidRDefault="001143AD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1143AD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Permite abrir el teclado QWERTY o no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0C49B9" w:rsidRPr="000C49B9">
              <w:rPr>
                <w:lang w:val="es-ES"/>
              </w:rPr>
              <w:t>keyboard_charmap</w:t>
            </w:r>
            <w:proofErr w:type="spellEnd"/>
          </w:p>
        </w:tc>
        <w:tc>
          <w:tcPr>
            <w:tcW w:w="1699" w:type="dxa"/>
          </w:tcPr>
          <w:p w:rsidR="005F2EEA" w:rsidRDefault="001143AD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5F2EEA" w:rsidRDefault="001143AD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Nombre del </w:t>
            </w:r>
            <w:proofErr w:type="spellStart"/>
            <w:r>
              <w:rPr>
                <w:lang w:val="es-ES"/>
              </w:rPr>
              <w:t>sistemat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charmap</w:t>
            </w:r>
            <w:proofErr w:type="spellEnd"/>
            <w:r>
              <w:rPr>
                <w:lang w:val="es-ES"/>
              </w:rPr>
              <w:t xml:space="preserve"> del teclado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0C49B9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0C49B9">
              <w:rPr>
                <w:lang w:val="es-ES"/>
              </w:rPr>
              <w:t>d_pad</w:t>
            </w:r>
            <w:proofErr w:type="spellEnd"/>
          </w:p>
        </w:tc>
        <w:tc>
          <w:tcPr>
            <w:tcW w:w="1699" w:type="dxa"/>
          </w:tcPr>
          <w:p w:rsidR="005F2EEA" w:rsidRDefault="001143AD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1143AD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si el dispositivo presenta teclas </w:t>
            </w:r>
            <w:proofErr w:type="spellStart"/>
            <w:r>
              <w:rPr>
                <w:lang w:val="es-ES"/>
              </w:rPr>
              <w:t>DPad</w:t>
            </w:r>
            <w:proofErr w:type="spellEnd"/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0C49B9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0C49B9">
              <w:t>gsm_modem</w:t>
            </w:r>
            <w:proofErr w:type="spellEnd"/>
          </w:p>
        </w:tc>
        <w:tc>
          <w:tcPr>
            <w:tcW w:w="1699" w:type="dxa"/>
          </w:tcPr>
          <w:p w:rsidR="005F2EEA" w:rsidRDefault="001143AD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5F2EEA" w:rsidRDefault="001143AD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módem GSM del dispositivo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 w:rsidR="000C49B9">
              <w:t>.</w:t>
            </w:r>
            <w:proofErr w:type="spellStart"/>
            <w:r w:rsidR="000C49B9" w:rsidRPr="000C49B9">
              <w:rPr>
                <w:lang w:val="es-ES"/>
              </w:rPr>
              <w:t>gps</w:t>
            </w:r>
            <w:proofErr w:type="spellEnd"/>
          </w:p>
        </w:tc>
        <w:tc>
          <w:tcPr>
            <w:tcW w:w="1699" w:type="dxa"/>
          </w:tcPr>
          <w:p w:rsidR="005F2EEA" w:rsidRDefault="001143AD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1143AD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GPS en el dispositivo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0C49B9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 w:rsidR="000C49B9">
              <w:rPr>
                <w:lang w:val="es-ES"/>
              </w:rPr>
              <w:t>.battery</w:t>
            </w:r>
            <w:proofErr w:type="spellEnd"/>
          </w:p>
        </w:tc>
        <w:tc>
          <w:tcPr>
            <w:tcW w:w="1699" w:type="dxa"/>
          </w:tcPr>
          <w:p w:rsidR="005F2EEA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en el dispositivo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 w:rsidR="000C49B9">
              <w:t>accelerometer</w:t>
            </w:r>
          </w:p>
        </w:tc>
        <w:tc>
          <w:tcPr>
            <w:tcW w:w="1699" w:type="dxa"/>
          </w:tcPr>
          <w:p w:rsidR="005F2EEA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acelerómetro en el dispositivo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lastRenderedPageBreak/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0C49B9">
              <w:t>audio_input</w:t>
            </w:r>
            <w:proofErr w:type="spellEnd"/>
          </w:p>
        </w:tc>
        <w:tc>
          <w:tcPr>
            <w:tcW w:w="1699" w:type="dxa"/>
          </w:tcPr>
          <w:p w:rsidR="005F2EEA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la </w:t>
            </w:r>
            <w:proofErr w:type="spellStart"/>
            <w:r>
              <w:rPr>
                <w:lang w:val="es-ES"/>
              </w:rPr>
              <w:t>pesencia</w:t>
            </w:r>
            <w:proofErr w:type="spellEnd"/>
            <w:r>
              <w:rPr>
                <w:lang w:val="es-ES"/>
              </w:rPr>
              <w:t xml:space="preserve"> de entrada de audio en el dispositivo</w:t>
            </w:r>
          </w:p>
        </w:tc>
      </w:tr>
      <w:tr w:rsidR="005F2EEA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0C49B9">
              <w:t>audio_output</w:t>
            </w:r>
            <w:proofErr w:type="spellEnd"/>
          </w:p>
        </w:tc>
        <w:tc>
          <w:tcPr>
            <w:tcW w:w="1699" w:type="dxa"/>
          </w:tcPr>
          <w:p w:rsidR="005F2EEA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a presencia de salida de audio en el dispositivo</w:t>
            </w:r>
          </w:p>
        </w:tc>
      </w:tr>
      <w:tr w:rsidR="005F2EEA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5F2EEA" w:rsidRPr="005F2EEA" w:rsidRDefault="005F2EEA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0C49B9">
              <w:t>sd_card</w:t>
            </w:r>
            <w:proofErr w:type="spellEnd"/>
          </w:p>
        </w:tc>
        <w:tc>
          <w:tcPr>
            <w:tcW w:w="1699" w:type="dxa"/>
          </w:tcPr>
          <w:p w:rsidR="005F2EEA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5F2EEA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soporta el uso de tarjetas SD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0C49B9">
              <w:t>sd_card_path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Presenta la ruta de la imagen de la tarjeta SD a utilizar</w:t>
            </w:r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0C49B9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>cache</w:t>
            </w:r>
          </w:p>
        </w:tc>
        <w:tc>
          <w:tcPr>
            <w:tcW w:w="1699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uso de una partición cacheada en el dispositivo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0C49B9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cache_path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Presenta la ruta de la cache a utilizar</w:t>
            </w:r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0C49B9">
              <w:t>cache_size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el valor del tamaño de la caché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0C49B9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 w:rsidR="001143AD">
              <w:rPr>
                <w:lang w:val="es-ES"/>
              </w:rPr>
              <w:t>.</w:t>
            </w:r>
            <w:r w:rsidRPr="000C49B9">
              <w:rPr>
                <w:lang w:val="es-ES"/>
              </w:rPr>
              <w:t>lcd_width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Ancho del pixel LCD</w:t>
            </w:r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1143AD" w:rsidRPr="001143AD">
              <w:t>lcd_height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AF2725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Alto del pixel LCD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 w:rsidR="001143AD">
              <w:rPr>
                <w:lang w:val="es-ES"/>
              </w:rPr>
              <w:t>.</w:t>
            </w:r>
            <w:proofErr w:type="spellStart"/>
            <w:r w:rsidR="001143AD" w:rsidRPr="001143AD">
              <w:t>lcd_depth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  <w:p w:rsidR="006130C5" w:rsidRDefault="006130C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Profundidad de color LCD</w:t>
            </w:r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1143AD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1143AD" w:rsidRPr="001143AD">
              <w:rPr>
                <w:lang w:val="es-ES"/>
              </w:rPr>
              <w:t>lcd_density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  <w:p w:rsidR="00216B09" w:rsidRDefault="00216B09" w:rsidP="00216B0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enum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":[</w:t>
            </w:r>
          </w:p>
          <w:p w:rsidR="00216B09" w:rsidRDefault="00216B09" w:rsidP="00216B0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120</w:t>
            </w:r>
            <w:r>
              <w:rPr>
                <w:rFonts w:ascii="Courier New" w:hAnsi="Courier New" w:cs="Courier New"/>
                <w:lang w:val="es-ES"/>
              </w:rPr>
              <w:t>,</w:t>
            </w:r>
          </w:p>
          <w:p w:rsidR="00216B09" w:rsidRDefault="00216B09" w:rsidP="0021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160,</w:t>
            </w:r>
          </w:p>
          <w:p w:rsidR="00216B09" w:rsidRDefault="00216B09" w:rsidP="0021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240,</w:t>
            </w:r>
          </w:p>
          <w:p w:rsidR="00216B09" w:rsidRDefault="00216B09" w:rsidP="0021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213,</w:t>
            </w:r>
          </w:p>
          <w:p w:rsidR="006130C5" w:rsidRDefault="00216B09" w:rsidP="0021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320</w:t>
            </w:r>
          </w:p>
        </w:tc>
        <w:tc>
          <w:tcPr>
            <w:tcW w:w="4316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Densidad LCD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1143AD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1143AD" w:rsidRPr="001143AD">
              <w:rPr>
                <w:lang w:val="es-ES"/>
              </w:rPr>
              <w:t>lcd_backlight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316" w:type="dxa"/>
          </w:tcPr>
          <w:p w:rsidR="00AF2725" w:rsidRDefault="00AF272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Presencia de LCD </w:t>
            </w:r>
            <w:proofErr w:type="spellStart"/>
            <w:r>
              <w:rPr>
                <w:lang w:val="es-ES"/>
              </w:rPr>
              <w:t>Backlight</w:t>
            </w:r>
            <w:proofErr w:type="spellEnd"/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1143AD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1143AD" w:rsidRPr="001143AD">
              <w:rPr>
                <w:lang w:val="es-ES"/>
              </w:rPr>
              <w:t>gpu</w:t>
            </w:r>
            <w:proofErr w:type="spellEnd"/>
          </w:p>
        </w:tc>
        <w:tc>
          <w:tcPr>
            <w:tcW w:w="1699" w:type="dxa"/>
          </w:tcPr>
          <w:p w:rsidR="000C49B9" w:rsidRDefault="00AF272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0C49B9" w:rsidRDefault="005553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el uso de una </w:t>
            </w:r>
            <w:proofErr w:type="spellStart"/>
            <w:r>
              <w:rPr>
                <w:lang w:val="es-ES"/>
              </w:rPr>
              <w:t>OpenGLES</w:t>
            </w:r>
            <w:proofErr w:type="spellEnd"/>
            <w:r>
              <w:rPr>
                <w:lang w:val="es-ES"/>
              </w:rPr>
              <w:t xml:space="preserve"> GPU emulada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1143AD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1143AD" w:rsidRPr="001143AD">
              <w:rPr>
                <w:lang w:val="es-ES"/>
              </w:rPr>
              <w:t>camera_back</w:t>
            </w:r>
            <w:proofErr w:type="spellEnd"/>
          </w:p>
        </w:tc>
        <w:tc>
          <w:tcPr>
            <w:tcW w:w="1699" w:type="dxa"/>
          </w:tcPr>
          <w:p w:rsidR="000C49B9" w:rsidRDefault="005553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6130C5" w:rsidRDefault="006130C5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0C49B9" w:rsidRDefault="005553A3" w:rsidP="0055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 la cámara trasera</w:t>
            </w:r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1143AD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="001143AD" w:rsidRPr="001143AD">
              <w:rPr>
                <w:lang w:val="es-ES"/>
              </w:rPr>
              <w:t>camera_front</w:t>
            </w:r>
            <w:proofErr w:type="spellEnd"/>
          </w:p>
        </w:tc>
        <w:tc>
          <w:tcPr>
            <w:tcW w:w="1699" w:type="dxa"/>
          </w:tcPr>
          <w:p w:rsidR="000C49B9" w:rsidRDefault="006130C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6130C5" w:rsidRDefault="006130C5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0C49B9" w:rsidRDefault="005553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 la cámara frontal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1143AD" w:rsidRPr="001143AD">
              <w:t>heap_size</w:t>
            </w:r>
            <w:proofErr w:type="spellEnd"/>
          </w:p>
        </w:tc>
        <w:tc>
          <w:tcPr>
            <w:tcW w:w="1699" w:type="dxa"/>
          </w:tcPr>
          <w:p w:rsidR="000C49B9" w:rsidRDefault="005553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0C49B9" w:rsidRDefault="005553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Define el tamaño máximo del </w:t>
            </w:r>
            <w:proofErr w:type="spellStart"/>
            <w:r>
              <w:rPr>
                <w:lang w:val="es-ES"/>
              </w:rPr>
              <w:t>heap</w:t>
            </w:r>
            <w:proofErr w:type="spellEnd"/>
            <w:r>
              <w:rPr>
                <w:lang w:val="es-ES"/>
              </w:rPr>
              <w:t xml:space="preserve"> del emulador</w:t>
            </w:r>
          </w:p>
        </w:tc>
      </w:tr>
      <w:tr w:rsidR="000C49B9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0C49B9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="001143AD" w:rsidRPr="001143AD">
              <w:t>sensor_proximity</w:t>
            </w:r>
            <w:proofErr w:type="spellEnd"/>
          </w:p>
        </w:tc>
        <w:tc>
          <w:tcPr>
            <w:tcW w:w="1699" w:type="dxa"/>
          </w:tcPr>
          <w:p w:rsidR="000C49B9" w:rsidRDefault="005553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0C49B9" w:rsidRDefault="005553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proximidad</w:t>
            </w:r>
          </w:p>
        </w:tc>
      </w:tr>
      <w:tr w:rsidR="000C49B9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C49B9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sensor_magnetic_field</w:t>
            </w:r>
            <w:proofErr w:type="spellEnd"/>
          </w:p>
        </w:tc>
        <w:tc>
          <w:tcPr>
            <w:tcW w:w="1699" w:type="dxa"/>
          </w:tcPr>
          <w:p w:rsidR="000C49B9" w:rsidRDefault="005553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0C49B9" w:rsidRDefault="005553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magnético</w:t>
            </w:r>
          </w:p>
        </w:tc>
      </w:tr>
      <w:tr w:rsidR="001143AD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sensor_orientation</w:t>
            </w:r>
            <w:proofErr w:type="spellEnd"/>
          </w:p>
        </w:tc>
        <w:tc>
          <w:tcPr>
            <w:tcW w:w="1699" w:type="dxa"/>
          </w:tcPr>
          <w:p w:rsidR="001143AD" w:rsidRDefault="005553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1143AD" w:rsidRDefault="005553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orientación</w:t>
            </w:r>
          </w:p>
        </w:tc>
      </w:tr>
      <w:tr w:rsidR="001143AD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sensor_temperature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temperatura</w:t>
            </w:r>
          </w:p>
        </w:tc>
      </w:tr>
      <w:tr w:rsidR="001143AD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use_ext4</w:t>
            </w:r>
          </w:p>
        </w:tc>
        <w:tc>
          <w:tcPr>
            <w:tcW w:w="1699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que sistema de ficheros utilizar:</w:t>
            </w:r>
          </w:p>
          <w:p w:rsidR="00E330A3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Ext4/</w:t>
            </w:r>
            <w:r>
              <w:t xml:space="preserve"> </w:t>
            </w:r>
            <w:r w:rsidRPr="00E330A3">
              <w:rPr>
                <w:lang w:val="es-ES"/>
              </w:rPr>
              <w:t>yaffs2</w:t>
            </w:r>
          </w:p>
        </w:tc>
      </w:tr>
      <w:tr w:rsidR="001143AD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kernel_path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Presenta la ruta de la imagen del </w:t>
            </w:r>
            <w:proofErr w:type="spellStart"/>
            <w:r>
              <w:rPr>
                <w:lang w:val="es-ES"/>
              </w:rPr>
              <w:t>kernel</w:t>
            </w:r>
            <w:proofErr w:type="spellEnd"/>
            <w:r>
              <w:rPr>
                <w:lang w:val="es-ES"/>
              </w:rPr>
              <w:t xml:space="preserve"> a utilizar</w:t>
            </w:r>
          </w:p>
        </w:tc>
      </w:tr>
      <w:tr w:rsidR="001143AD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kernel_parameters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los parámetros a pasar al </w:t>
            </w:r>
            <w:proofErr w:type="spellStart"/>
            <w:r>
              <w:rPr>
                <w:lang w:val="es-ES"/>
              </w:rPr>
              <w:t>boot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kernel</w:t>
            </w:r>
            <w:proofErr w:type="spellEnd"/>
          </w:p>
        </w:tc>
      </w:tr>
      <w:tr w:rsidR="001143AD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system_partition_path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del sistema</w:t>
            </w:r>
          </w:p>
        </w:tc>
      </w:tr>
      <w:tr w:rsidR="001143AD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lastRenderedPageBreak/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system_partition_init_path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del sistema inicial</w:t>
            </w:r>
          </w:p>
        </w:tc>
      </w:tr>
      <w:tr w:rsidR="001143AD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system_partition_size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Tamaño del sistema de partición</w:t>
            </w:r>
          </w:p>
        </w:tc>
      </w:tr>
      <w:tr w:rsidR="001143AD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data_partition_path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 datos</w:t>
            </w:r>
          </w:p>
        </w:tc>
      </w:tr>
      <w:tr w:rsidR="001143AD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data_partition_init_path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 datos inicial</w:t>
            </w:r>
          </w:p>
        </w:tc>
      </w:tr>
      <w:tr w:rsidR="001143AD" w:rsidTr="00E3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data_partition_size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Tamaño de la partición de datos</w:t>
            </w:r>
          </w:p>
        </w:tc>
      </w:tr>
      <w:tr w:rsidR="001143AD" w:rsidTr="00E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1143AD" w:rsidRPr="005F2EEA" w:rsidRDefault="001143AD" w:rsidP="0032377C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snap_storage_path</w:t>
            </w:r>
            <w:proofErr w:type="spellEnd"/>
          </w:p>
        </w:tc>
        <w:tc>
          <w:tcPr>
            <w:tcW w:w="1699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1143AD" w:rsidRDefault="00E330A3" w:rsidP="0032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la ruta del </w:t>
            </w:r>
            <w:proofErr w:type="spellStart"/>
            <w:r>
              <w:rPr>
                <w:lang w:val="es-ES"/>
              </w:rPr>
              <w:t>snapshot</w:t>
            </w:r>
            <w:proofErr w:type="spellEnd"/>
            <w:r>
              <w:rPr>
                <w:lang w:val="es-ES"/>
              </w:rPr>
              <w:t xml:space="preserve"> a almacenar</w:t>
            </w:r>
          </w:p>
        </w:tc>
      </w:tr>
    </w:tbl>
    <w:p w:rsidR="00830C9F" w:rsidRDefault="00830C9F" w:rsidP="0032377C">
      <w:pPr>
        <w:rPr>
          <w:lang w:val="es-ES"/>
        </w:rPr>
      </w:pPr>
    </w:p>
    <w:p w:rsidR="0032377C" w:rsidRDefault="00CB6671" w:rsidP="0032377C">
      <w:pPr>
        <w:pStyle w:val="Ttulo1"/>
        <w:rPr>
          <w:lang w:val="es-ES"/>
        </w:rPr>
      </w:pPr>
      <w:r>
        <w:rPr>
          <w:lang w:val="es-ES"/>
        </w:rPr>
        <w:t>Eventos de configuración inicial del contexto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35"/>
        <w:gridCol w:w="2558"/>
        <w:gridCol w:w="3457"/>
      </w:tblGrid>
      <w:tr w:rsidR="00A61B30" w:rsidTr="00A6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2558" w:type="dxa"/>
          </w:tcPr>
          <w:p w:rsidR="00A61B30" w:rsidRDefault="00A61B30" w:rsidP="00B63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3457" w:type="dxa"/>
          </w:tcPr>
          <w:p w:rsidR="00A61B30" w:rsidRDefault="00A61B30" w:rsidP="00B63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A61B30" w:rsidTr="00A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Intall_app</w:t>
            </w:r>
            <w:proofErr w:type="spellEnd"/>
          </w:p>
        </w:tc>
        <w:tc>
          <w:tcPr>
            <w:tcW w:w="2558" w:type="dxa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Instala la </w:t>
            </w:r>
            <w:proofErr w:type="spellStart"/>
            <w:r>
              <w:rPr>
                <w:lang w:val="es-ES"/>
              </w:rPr>
              <w:t>apk</w:t>
            </w:r>
            <w:proofErr w:type="spellEnd"/>
            <w:r>
              <w:rPr>
                <w:lang w:val="es-ES"/>
              </w:rPr>
              <w:t xml:space="preserve"> indicada (acepta el </w:t>
            </w:r>
            <w:proofErr w:type="spellStart"/>
            <w:r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A61B30" w:rsidTr="00A6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Timezone</w:t>
            </w:r>
            <w:proofErr w:type="spellEnd"/>
          </w:p>
        </w:tc>
        <w:tc>
          <w:tcPr>
            <w:tcW w:w="2558" w:type="dxa"/>
          </w:tcPr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 la franja horaria del dispositivo</w:t>
            </w:r>
          </w:p>
        </w:tc>
      </w:tr>
      <w:tr w:rsidR="00A61B30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</w:t>
            </w:r>
            <w:proofErr w:type="spellEnd"/>
          </w:p>
        </w:tc>
        <w:tc>
          <w:tcPr>
            <w:tcW w:w="6015" w:type="dxa"/>
            <w:gridSpan w:val="2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61B30" w:rsidTr="00A6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A61B30">
            <w:pPr>
              <w:rPr>
                <w:lang w:val="es-ES"/>
              </w:rPr>
            </w:pPr>
            <w:r>
              <w:rPr>
                <w:lang w:val="es-ES"/>
              </w:rPr>
              <w:t>power.ac</w:t>
            </w:r>
          </w:p>
        </w:tc>
        <w:tc>
          <w:tcPr>
            <w:tcW w:w="2558" w:type="dxa"/>
          </w:tcPr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On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off</w:t>
            </w:r>
          </w:p>
        </w:tc>
        <w:tc>
          <w:tcPr>
            <w:tcW w:w="3457" w:type="dxa"/>
          </w:tcPr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está conectado a la corriente eléctrica</w:t>
            </w:r>
          </w:p>
        </w:tc>
      </w:tr>
      <w:tr w:rsidR="00A61B30" w:rsidTr="00A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Power.capacity</w:t>
            </w:r>
            <w:proofErr w:type="spellEnd"/>
          </w:p>
        </w:tc>
        <w:tc>
          <w:tcPr>
            <w:tcW w:w="2558" w:type="dxa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3457" w:type="dxa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capacidad de carga de la batería</w:t>
            </w:r>
          </w:p>
        </w:tc>
      </w:tr>
      <w:tr w:rsidR="00A61B30" w:rsidTr="00A6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A61B3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Power.health</w:t>
            </w:r>
            <w:proofErr w:type="spellEnd"/>
          </w:p>
        </w:tc>
        <w:tc>
          <w:tcPr>
            <w:tcW w:w="2558" w:type="dxa"/>
          </w:tcPr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Unknown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Good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Overheat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Dead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Overvoltage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failure</w:t>
            </w:r>
            <w:proofErr w:type="spellEnd"/>
          </w:p>
        </w:tc>
        <w:tc>
          <w:tcPr>
            <w:tcW w:w="3457" w:type="dxa"/>
          </w:tcPr>
          <w:p w:rsidR="00A61B30" w:rsidRDefault="00A61B30" w:rsidP="00A6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salud de la batería</w:t>
            </w:r>
          </w:p>
        </w:tc>
      </w:tr>
      <w:tr w:rsidR="00A61B30" w:rsidTr="00A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Power.present</w:t>
            </w:r>
            <w:proofErr w:type="spellEnd"/>
          </w:p>
        </w:tc>
        <w:tc>
          <w:tcPr>
            <w:tcW w:w="2558" w:type="dxa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3457" w:type="dxa"/>
          </w:tcPr>
          <w:p w:rsidR="00A61B30" w:rsidRDefault="00A61B30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o no en el dispositivo</w:t>
            </w:r>
          </w:p>
        </w:tc>
      </w:tr>
      <w:tr w:rsidR="00A61B30" w:rsidTr="00A6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A61B30" w:rsidRDefault="00A61B30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Power.status</w:t>
            </w:r>
            <w:proofErr w:type="spellEnd"/>
          </w:p>
        </w:tc>
        <w:tc>
          <w:tcPr>
            <w:tcW w:w="2558" w:type="dxa"/>
          </w:tcPr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Unknown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Charging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Discharging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not-charging</w:t>
            </w:r>
            <w:proofErr w:type="spellEnd"/>
          </w:p>
          <w:p w:rsidR="00A61B30" w:rsidRDefault="00A61B30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full</w:t>
            </w:r>
          </w:p>
        </w:tc>
        <w:tc>
          <w:tcPr>
            <w:tcW w:w="3457" w:type="dxa"/>
          </w:tcPr>
          <w:p w:rsidR="00A61B30" w:rsidRDefault="00A61B30" w:rsidP="00A6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la batería</w:t>
            </w:r>
          </w:p>
        </w:tc>
      </w:tr>
    </w:tbl>
    <w:p w:rsidR="00CB6671" w:rsidRDefault="00CB6671" w:rsidP="00CB6671">
      <w:pPr>
        <w:pStyle w:val="Ttulo1"/>
        <w:rPr>
          <w:lang w:val="es-ES"/>
        </w:rPr>
      </w:pPr>
      <w:r>
        <w:rPr>
          <w:lang w:val="es-ES"/>
        </w:rPr>
        <w:t>Eventos de configuración de contexto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35"/>
        <w:gridCol w:w="2558"/>
        <w:gridCol w:w="3457"/>
      </w:tblGrid>
      <w:tr w:rsidR="00B63A68" w:rsidTr="00B63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2558" w:type="dxa"/>
          </w:tcPr>
          <w:p w:rsidR="00B63A68" w:rsidRDefault="00B63A68" w:rsidP="00B63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3457" w:type="dxa"/>
          </w:tcPr>
          <w:p w:rsidR="00B63A68" w:rsidRDefault="00B63A68" w:rsidP="00B63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</w:t>
            </w:r>
            <w:proofErr w:type="spellEnd"/>
          </w:p>
        </w:tc>
        <w:tc>
          <w:tcPr>
            <w:tcW w:w="6015" w:type="dxa"/>
            <w:gridSpan w:val="2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power.ac</w:t>
            </w:r>
          </w:p>
        </w:tc>
        <w:tc>
          <w:tcPr>
            <w:tcW w:w="2558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On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off</w:t>
            </w:r>
          </w:p>
        </w:tc>
        <w:tc>
          <w:tcPr>
            <w:tcW w:w="3457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está conectado a la corriente eléctrica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Power.capacity</w:t>
            </w:r>
            <w:proofErr w:type="spellEnd"/>
          </w:p>
        </w:tc>
        <w:tc>
          <w:tcPr>
            <w:tcW w:w="2558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capacidad de carga de la batería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Power.health</w:t>
            </w:r>
            <w:proofErr w:type="spellEnd"/>
          </w:p>
        </w:tc>
        <w:tc>
          <w:tcPr>
            <w:tcW w:w="2558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Unknown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Good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Overheat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Dead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Overvoltage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failure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salud de la batería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Power.present</w:t>
            </w:r>
            <w:proofErr w:type="spellEnd"/>
          </w:p>
        </w:tc>
        <w:tc>
          <w:tcPr>
            <w:tcW w:w="2558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o no en el dispositivo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Power.status</w:t>
            </w:r>
            <w:proofErr w:type="spellEnd"/>
          </w:p>
        </w:tc>
        <w:tc>
          <w:tcPr>
            <w:tcW w:w="2558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Unknown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Charging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Discharging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not-charging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full</w:t>
            </w:r>
          </w:p>
        </w:tc>
        <w:tc>
          <w:tcPr>
            <w:tcW w:w="3457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la batería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</w:t>
            </w:r>
            <w:proofErr w:type="spellEnd"/>
          </w:p>
        </w:tc>
        <w:tc>
          <w:tcPr>
            <w:tcW w:w="6015" w:type="dxa"/>
            <w:gridSpan w:val="2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Gsm.Call</w:t>
            </w:r>
            <w:proofErr w:type="spellEnd"/>
          </w:p>
        </w:tc>
        <w:tc>
          <w:tcPr>
            <w:tcW w:w="2558" w:type="dxa"/>
          </w:tcPr>
          <w:p w:rsidR="00B63A68" w:rsidRPr="00A61B30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Llamada al número indicado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Gsm.Accept</w:t>
            </w:r>
            <w:proofErr w:type="spellEnd"/>
          </w:p>
        </w:tc>
        <w:tc>
          <w:tcPr>
            <w:tcW w:w="2558" w:type="dxa"/>
          </w:tcPr>
          <w:p w:rsidR="00B63A68" w:rsidRPr="00A61B30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Acepta una llamada desde el número indicado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Gsm.Busy</w:t>
            </w:r>
            <w:proofErr w:type="spellEnd"/>
          </w:p>
        </w:tc>
        <w:tc>
          <w:tcPr>
            <w:tcW w:w="2558" w:type="dxa"/>
          </w:tcPr>
          <w:p w:rsidR="00B63A68" w:rsidRPr="00A61B30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Rechaza una llamada desde el número indicado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Gsm.Cancel</w:t>
            </w:r>
            <w:proofErr w:type="spellEnd"/>
          </w:p>
        </w:tc>
        <w:tc>
          <w:tcPr>
            <w:tcW w:w="2558" w:type="dxa"/>
          </w:tcPr>
          <w:p w:rsidR="00B63A68" w:rsidRPr="00A61B30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Cancela una llamada desde el número indicado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Gsm.Data</w:t>
            </w:r>
            <w:proofErr w:type="spellEnd"/>
          </w:p>
        </w:tc>
        <w:tc>
          <w:tcPr>
            <w:tcW w:w="2558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Unregistered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Home</w:t>
            </w:r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Roaming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Searching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Denied</w:t>
            </w:r>
            <w:proofErr w:type="spellEnd"/>
          </w:p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Off</w:t>
            </w:r>
          </w:p>
          <w:p w:rsidR="00B63A68" w:rsidRPr="00A61B30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on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estado de la conexión de datos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Gsm.Voice</w:t>
            </w:r>
            <w:proofErr w:type="spellEnd"/>
          </w:p>
        </w:tc>
        <w:tc>
          <w:tcPr>
            <w:tcW w:w="2558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Unregistered</w:t>
            </w:r>
            <w:proofErr w:type="spellEnd"/>
          </w:p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Home</w:t>
            </w:r>
          </w:p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Roaming</w:t>
            </w:r>
            <w:proofErr w:type="spellEnd"/>
          </w:p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Searching</w:t>
            </w:r>
            <w:proofErr w:type="spellEnd"/>
          </w:p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Denied</w:t>
            </w:r>
            <w:proofErr w:type="spellEnd"/>
          </w:p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Off</w:t>
            </w:r>
          </w:p>
          <w:p w:rsidR="00B63A68" w:rsidRPr="00A61B30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on</w:t>
            </w:r>
            <w:proofErr w:type="spellEnd"/>
          </w:p>
        </w:tc>
        <w:tc>
          <w:tcPr>
            <w:tcW w:w="3457" w:type="dxa"/>
          </w:tcPr>
          <w:p w:rsidR="00B63A68" w:rsidRDefault="00B63A6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estado de la conexión de voz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Sms</w:t>
            </w:r>
            <w:proofErr w:type="spellEnd"/>
          </w:p>
        </w:tc>
        <w:tc>
          <w:tcPr>
            <w:tcW w:w="6015" w:type="dxa"/>
            <w:gridSpan w:val="2"/>
          </w:tcPr>
          <w:p w:rsidR="00B63A68" w:rsidRDefault="00B63A6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B63A6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Sms.number</w:t>
            </w:r>
            <w:proofErr w:type="spellEnd"/>
          </w:p>
        </w:tc>
        <w:tc>
          <w:tcPr>
            <w:tcW w:w="2558" w:type="dxa"/>
          </w:tcPr>
          <w:p w:rsidR="00B63A68" w:rsidRPr="00A61B30" w:rsidRDefault="00DF59B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DF59B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número al que se va a enviar el SMS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DF59B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Sms.message</w:t>
            </w:r>
            <w:proofErr w:type="spellEnd"/>
          </w:p>
        </w:tc>
        <w:tc>
          <w:tcPr>
            <w:tcW w:w="2558" w:type="dxa"/>
          </w:tcPr>
          <w:p w:rsidR="00B63A68" w:rsidRPr="00A61B30" w:rsidRDefault="00DF59B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DF59B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Contenido del SMS</w:t>
            </w:r>
          </w:p>
        </w:tc>
      </w:tr>
      <w:tr w:rsidR="00DF59B8" w:rsidTr="004D2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DF59B8" w:rsidRDefault="00DF59B8" w:rsidP="00B63A68">
            <w:pPr>
              <w:rPr>
                <w:lang w:val="es-ES"/>
              </w:rPr>
            </w:pPr>
            <w:r>
              <w:rPr>
                <w:lang w:val="es-ES"/>
              </w:rPr>
              <w:t>Geo</w:t>
            </w:r>
          </w:p>
        </w:tc>
        <w:tc>
          <w:tcPr>
            <w:tcW w:w="6015" w:type="dxa"/>
            <w:gridSpan w:val="2"/>
          </w:tcPr>
          <w:p w:rsidR="00DF59B8" w:rsidRDefault="00DF59B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DF59B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geo.fix.longitude</w:t>
            </w:r>
            <w:proofErr w:type="spellEnd"/>
          </w:p>
        </w:tc>
        <w:tc>
          <w:tcPr>
            <w:tcW w:w="2558" w:type="dxa"/>
          </w:tcPr>
          <w:p w:rsidR="00B63A68" w:rsidRPr="00A61B30" w:rsidRDefault="00DF59B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DF59B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longitud en la geolocalización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DF59B8" w:rsidP="00DF59B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geo.fix.latitude</w:t>
            </w:r>
            <w:proofErr w:type="spellEnd"/>
          </w:p>
        </w:tc>
        <w:tc>
          <w:tcPr>
            <w:tcW w:w="2558" w:type="dxa"/>
          </w:tcPr>
          <w:p w:rsidR="00B63A68" w:rsidRPr="00A61B30" w:rsidRDefault="00DF59B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DF59B8" w:rsidP="00DF5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latitud en la geolocalización</w:t>
            </w:r>
          </w:p>
        </w:tc>
      </w:tr>
      <w:tr w:rsidR="00B63A68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DF59B8" w:rsidP="00DF59B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geo.fix.altitude</w:t>
            </w:r>
            <w:proofErr w:type="spellEnd"/>
          </w:p>
        </w:tc>
        <w:tc>
          <w:tcPr>
            <w:tcW w:w="2558" w:type="dxa"/>
          </w:tcPr>
          <w:p w:rsidR="00B63A68" w:rsidRPr="00A61B30" w:rsidRDefault="00DF59B8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DF59B8" w:rsidP="00DF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altitud en la geolocalización</w:t>
            </w:r>
          </w:p>
        </w:tc>
      </w:tr>
      <w:tr w:rsidR="00B63A68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B63A68" w:rsidRDefault="00DF59B8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Geo.nmea</w:t>
            </w:r>
            <w:proofErr w:type="spellEnd"/>
          </w:p>
        </w:tc>
        <w:tc>
          <w:tcPr>
            <w:tcW w:w="2558" w:type="dxa"/>
          </w:tcPr>
          <w:p w:rsidR="00B63A68" w:rsidRPr="00A61B30" w:rsidRDefault="00DF59B8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B63A68" w:rsidRDefault="00C30D2D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Emulación NMEA</w:t>
            </w:r>
          </w:p>
        </w:tc>
      </w:tr>
      <w:tr w:rsidR="00216B09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216B09" w:rsidRDefault="00216B09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Intents</w:t>
            </w:r>
            <w:proofErr w:type="spellEnd"/>
          </w:p>
        </w:tc>
        <w:tc>
          <w:tcPr>
            <w:tcW w:w="2558" w:type="dxa"/>
          </w:tcPr>
          <w:p w:rsidR="00216B09" w:rsidRDefault="00216B09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457" w:type="dxa"/>
          </w:tcPr>
          <w:p w:rsidR="00216B09" w:rsidRDefault="00216B09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16B09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216B09" w:rsidRDefault="00216B09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Intents.type</w:t>
            </w:r>
            <w:proofErr w:type="spellEnd"/>
          </w:p>
        </w:tc>
        <w:tc>
          <w:tcPr>
            <w:tcW w:w="2558" w:type="dxa"/>
          </w:tcPr>
          <w:p w:rsidR="00216B09" w:rsidRDefault="00216B09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216B09" w:rsidRDefault="00216B09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Tipo de </w:t>
            </w:r>
            <w:proofErr w:type="spellStart"/>
            <w:r>
              <w:rPr>
                <w:lang w:val="es-ES"/>
              </w:rPr>
              <w:t>intent</w:t>
            </w:r>
            <w:proofErr w:type="spellEnd"/>
          </w:p>
        </w:tc>
      </w:tr>
      <w:tr w:rsidR="00216B09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216B09" w:rsidRDefault="00216B09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Intents.params</w:t>
            </w:r>
            <w:proofErr w:type="spellEnd"/>
          </w:p>
        </w:tc>
        <w:tc>
          <w:tcPr>
            <w:tcW w:w="2558" w:type="dxa"/>
          </w:tcPr>
          <w:p w:rsidR="00216B09" w:rsidRDefault="00216B09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216B09" w:rsidRDefault="00216B09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Parámetros del </w:t>
            </w:r>
            <w:proofErr w:type="spellStart"/>
            <w:r>
              <w:rPr>
                <w:lang w:val="es-ES"/>
              </w:rPr>
              <w:t>intent</w:t>
            </w:r>
            <w:proofErr w:type="spellEnd"/>
          </w:p>
        </w:tc>
      </w:tr>
      <w:tr w:rsidR="00216B09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216B09" w:rsidRDefault="000E0ED2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Adb</w:t>
            </w:r>
            <w:proofErr w:type="spellEnd"/>
          </w:p>
        </w:tc>
        <w:tc>
          <w:tcPr>
            <w:tcW w:w="2558" w:type="dxa"/>
          </w:tcPr>
          <w:p w:rsidR="00216B09" w:rsidRDefault="00216B09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457" w:type="dxa"/>
          </w:tcPr>
          <w:p w:rsidR="00216B09" w:rsidRDefault="00216B09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E0ED2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E0ED2" w:rsidRDefault="000E0ED2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Adb.action</w:t>
            </w:r>
            <w:proofErr w:type="spellEnd"/>
          </w:p>
        </w:tc>
        <w:tc>
          <w:tcPr>
            <w:tcW w:w="2558" w:type="dxa"/>
          </w:tcPr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Enum</w:t>
            </w:r>
            <w:proofErr w:type="spellEnd"/>
            <w:r>
              <w:rPr>
                <w:lang w:val="es-ES"/>
              </w:rPr>
              <w:t xml:space="preserve"> = [</w:t>
            </w:r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connect_wifi</w:t>
            </w:r>
            <w:proofErr w:type="spellEnd"/>
            <w:r>
              <w:rPr>
                <w:lang w:val="es-ES"/>
              </w:rPr>
              <w:t>”,</w:t>
            </w:r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lock_screen</w:t>
            </w:r>
            <w:proofErr w:type="spellEnd"/>
            <w:r>
              <w:rPr>
                <w:lang w:val="es-ES"/>
              </w:rPr>
              <w:t>”,</w:t>
            </w:r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unlock_screen</w:t>
            </w:r>
            <w:proofErr w:type="spellEnd"/>
            <w:r>
              <w:rPr>
                <w:lang w:val="es-ES"/>
              </w:rPr>
              <w:t>”,</w:t>
            </w:r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volumen_up</w:t>
            </w:r>
            <w:proofErr w:type="spellEnd"/>
            <w:r>
              <w:rPr>
                <w:lang w:val="es-ES"/>
              </w:rPr>
              <w:t>”,</w:t>
            </w:r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go_home</w:t>
            </w:r>
            <w:proofErr w:type="spellEnd"/>
            <w:r>
              <w:rPr>
                <w:lang w:val="es-ES"/>
              </w:rPr>
              <w:t>”,</w:t>
            </w:r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take_screenshot</w:t>
            </w:r>
            <w:proofErr w:type="spellEnd"/>
            <w:r>
              <w:rPr>
                <w:lang w:val="es-ES"/>
              </w:rPr>
              <w:t>”,</w:t>
            </w:r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start_clock_app</w:t>
            </w:r>
            <w:proofErr w:type="spellEnd"/>
            <w:r>
              <w:rPr>
                <w:lang w:val="es-ES"/>
              </w:rPr>
              <w:t>”,</w:t>
            </w:r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stop_clock_app</w:t>
            </w:r>
            <w:proofErr w:type="spellEnd"/>
            <w:r>
              <w:rPr>
                <w:lang w:val="es-ES"/>
              </w:rPr>
              <w:t>”,</w:t>
            </w:r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start_wifi</w:t>
            </w:r>
            <w:proofErr w:type="spellEnd"/>
            <w:r>
              <w:rPr>
                <w:lang w:val="es-ES"/>
              </w:rPr>
              <w:t>”,</w:t>
            </w:r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enable_wifi</w:t>
            </w:r>
            <w:proofErr w:type="spellEnd"/>
            <w:r>
              <w:rPr>
                <w:lang w:val="es-ES"/>
              </w:rPr>
              <w:t>”,</w:t>
            </w:r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wifi_status</w:t>
            </w:r>
            <w:proofErr w:type="spellEnd"/>
            <w:r>
              <w:rPr>
                <w:lang w:val="es-ES"/>
              </w:rPr>
              <w:t>”,</w:t>
            </w:r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enable_mobile_data</w:t>
            </w:r>
            <w:proofErr w:type="spellEnd"/>
            <w:r>
              <w:rPr>
                <w:lang w:val="es-ES"/>
              </w:rPr>
              <w:t>”,</w:t>
            </w:r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“disable_mobile_data”</w:t>
            </w:r>
            <w:bookmarkStart w:id="0" w:name="_GoBack"/>
            <w:bookmarkEnd w:id="0"/>
          </w:p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]</w:t>
            </w:r>
          </w:p>
        </w:tc>
        <w:tc>
          <w:tcPr>
            <w:tcW w:w="3457" w:type="dxa"/>
          </w:tcPr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comando a ejecutar</w:t>
            </w:r>
          </w:p>
        </w:tc>
      </w:tr>
      <w:tr w:rsidR="000E0ED2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E0ED2" w:rsidRDefault="000E0ED2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Monkey</w:t>
            </w:r>
            <w:proofErr w:type="spellEnd"/>
          </w:p>
        </w:tc>
        <w:tc>
          <w:tcPr>
            <w:tcW w:w="2558" w:type="dxa"/>
          </w:tcPr>
          <w:p w:rsidR="000E0ED2" w:rsidRDefault="000E0ED2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457" w:type="dxa"/>
          </w:tcPr>
          <w:p w:rsidR="000E0ED2" w:rsidRDefault="000E0ED2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E0ED2" w:rsidTr="00B6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E0ED2" w:rsidRDefault="000E0ED2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Monkey.path</w:t>
            </w:r>
            <w:proofErr w:type="spellEnd"/>
          </w:p>
        </w:tc>
        <w:tc>
          <w:tcPr>
            <w:tcW w:w="2558" w:type="dxa"/>
          </w:tcPr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0E0ED2" w:rsidRDefault="000E0ED2" w:rsidP="00B63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 xml:space="preserve"> del script </w:t>
            </w:r>
            <w:proofErr w:type="spellStart"/>
            <w:r>
              <w:rPr>
                <w:lang w:val="es-ES"/>
              </w:rPr>
              <w:t>monkey</w:t>
            </w:r>
            <w:proofErr w:type="spellEnd"/>
          </w:p>
        </w:tc>
      </w:tr>
      <w:tr w:rsidR="000E0ED2" w:rsidTr="00B6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0E0ED2" w:rsidRDefault="000E0ED2" w:rsidP="00B63A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Monkey.package</w:t>
            </w:r>
            <w:proofErr w:type="spellEnd"/>
          </w:p>
        </w:tc>
        <w:tc>
          <w:tcPr>
            <w:tcW w:w="2558" w:type="dxa"/>
          </w:tcPr>
          <w:p w:rsidR="000E0ED2" w:rsidRDefault="000E0ED2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0E0ED2" w:rsidRDefault="000E0ED2" w:rsidP="00B63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Package</w:t>
            </w:r>
            <w:proofErr w:type="spellEnd"/>
            <w:r>
              <w:rPr>
                <w:lang w:val="es-ES"/>
              </w:rPr>
              <w:t xml:space="preserve"> sobre el que se ejecutará el script</w:t>
            </w:r>
          </w:p>
        </w:tc>
      </w:tr>
    </w:tbl>
    <w:p w:rsidR="00CB6671" w:rsidRPr="00CB6671" w:rsidRDefault="00CB6671" w:rsidP="00B63A68">
      <w:pPr>
        <w:rPr>
          <w:lang w:val="es-ES"/>
        </w:rPr>
      </w:pPr>
    </w:p>
    <w:sectPr w:rsidR="00CB6671" w:rsidRPr="00CB66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0319"/>
    <w:multiLevelType w:val="hybridMultilevel"/>
    <w:tmpl w:val="ED988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E63947"/>
    <w:multiLevelType w:val="hybridMultilevel"/>
    <w:tmpl w:val="141A93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68"/>
    <w:rsid w:val="000C49B9"/>
    <w:rsid w:val="000E0ED2"/>
    <w:rsid w:val="000E72EE"/>
    <w:rsid w:val="001143AD"/>
    <w:rsid w:val="00127C87"/>
    <w:rsid w:val="00216B09"/>
    <w:rsid w:val="0032377C"/>
    <w:rsid w:val="003C69EC"/>
    <w:rsid w:val="005553A3"/>
    <w:rsid w:val="005F2EEA"/>
    <w:rsid w:val="006130C5"/>
    <w:rsid w:val="00830C9F"/>
    <w:rsid w:val="00A61B30"/>
    <w:rsid w:val="00AF2725"/>
    <w:rsid w:val="00B63A68"/>
    <w:rsid w:val="00C30D2D"/>
    <w:rsid w:val="00CB6671"/>
    <w:rsid w:val="00DC3568"/>
    <w:rsid w:val="00DF59B8"/>
    <w:rsid w:val="00E330A3"/>
    <w:rsid w:val="00ED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3D679-9731-416F-ADF2-FC1B0371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830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3">
    <w:name w:val="Grid Table 3 Accent 3"/>
    <w:basedOn w:val="Tablanormal"/>
    <w:uiPriority w:val="48"/>
    <w:rsid w:val="00830C9F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adecuadrcula4-nfasis5">
    <w:name w:val="Grid Table 4 Accent 5"/>
    <w:basedOn w:val="Tablanormal"/>
    <w:uiPriority w:val="49"/>
    <w:rsid w:val="00830C9F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character" w:customStyle="1" w:styleId="kwd">
    <w:name w:val="kwd"/>
    <w:basedOn w:val="Fuentedeprrafopredeter"/>
    <w:rsid w:val="006130C5"/>
  </w:style>
  <w:style w:type="character" w:customStyle="1" w:styleId="pln">
    <w:name w:val="pln"/>
    <w:basedOn w:val="Fuentedeprrafopredeter"/>
    <w:rsid w:val="006130C5"/>
  </w:style>
  <w:style w:type="character" w:customStyle="1" w:styleId="pun">
    <w:name w:val="pun"/>
    <w:basedOn w:val="Fuentedeprrafopredeter"/>
    <w:rsid w:val="006130C5"/>
  </w:style>
  <w:style w:type="character" w:customStyle="1" w:styleId="lit">
    <w:name w:val="lit"/>
    <w:basedOn w:val="Fuentedeprrafopredeter"/>
    <w:rsid w:val="00613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190</TotalTime>
  <Pages>7</Pages>
  <Words>1288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keywords/>
  <cp:lastModifiedBy>Mario</cp:lastModifiedBy>
  <cp:revision>7</cp:revision>
  <dcterms:created xsi:type="dcterms:W3CDTF">2016-06-28T21:01:00Z</dcterms:created>
  <dcterms:modified xsi:type="dcterms:W3CDTF">2016-07-05T21:44:00Z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